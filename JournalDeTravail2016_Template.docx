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3260"/>
        <w:gridCol w:w="1940"/>
        <w:gridCol w:w="900"/>
      </w:tblGrid>
      <w:tr w:rsidR="0011551D" w:rsidTr="00CD44B1">
        <w:trPr>
          <w:cantSplit/>
        </w:trPr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1551D" w:rsidRDefault="0011551D" w:rsidP="007A1273">
            <w:pPr>
              <w:spacing w:before="240" w:line="36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Nom : </w:t>
            </w:r>
            <w:r w:rsidR="002F0A8D">
              <w:rPr>
                <w:b/>
                <w:sz w:val="24"/>
              </w:rPr>
              <w:t>Silva Alves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1551D" w:rsidRDefault="0011551D" w:rsidP="005D312F">
            <w:pPr>
              <w:spacing w:line="36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Prénom : </w:t>
            </w:r>
            <w:r w:rsidR="002F0A8D">
              <w:rPr>
                <w:b/>
                <w:sz w:val="24"/>
              </w:rPr>
              <w:t>Joao</w:t>
            </w:r>
          </w:p>
        </w:tc>
        <w:tc>
          <w:tcPr>
            <w:tcW w:w="284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1551D" w:rsidRDefault="0011551D" w:rsidP="005D312F">
            <w:pPr>
              <w:spacing w:line="36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>Classe :</w:t>
            </w:r>
            <w:r w:rsidR="002F0A8D">
              <w:rPr>
                <w:b/>
                <w:sz w:val="24"/>
              </w:rPr>
              <w:t xml:space="preserve"> 3INFTC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11551D" w:rsidTr="00CD44B1">
        <w:trPr>
          <w:cantSplit/>
        </w:trPr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1551D" w:rsidRDefault="0011551D" w:rsidP="005D312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Semaine N° : </w:t>
            </w:r>
            <w:bookmarkStart w:id="0" w:name="_GoBack"/>
            <w:bookmarkEnd w:id="0"/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1551D" w:rsidRDefault="0011551D" w:rsidP="005D312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Du : </w:t>
            </w:r>
          </w:p>
        </w:tc>
        <w:tc>
          <w:tcPr>
            <w:tcW w:w="284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1551D" w:rsidRDefault="0011551D" w:rsidP="005D312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Au : </w:t>
            </w:r>
          </w:p>
        </w:tc>
      </w:tr>
      <w:tr w:rsidR="0011551D" w:rsidTr="00CD44B1">
        <w:trPr>
          <w:cantSplit/>
        </w:trPr>
        <w:tc>
          <w:tcPr>
            <w:tcW w:w="84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551D" w:rsidRDefault="0011551D" w:rsidP="005D312F">
            <w:pPr>
              <w:pStyle w:val="Titre1"/>
              <w:rPr>
                <w:sz w:val="28"/>
              </w:rPr>
            </w:pPr>
            <w:r>
              <w:rPr>
                <w:sz w:val="28"/>
              </w:rPr>
              <w:t>Genre de travail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11551D" w:rsidRDefault="0011551D" w:rsidP="005D312F">
            <w:pPr>
              <w:spacing w:line="36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Durée</w:t>
            </w:r>
          </w:p>
        </w:tc>
      </w:tr>
      <w:tr w:rsidR="0011551D" w:rsidTr="00CD44B1">
        <w:trPr>
          <w:cantSplit/>
        </w:trPr>
        <w:tc>
          <w:tcPr>
            <w:tcW w:w="8460" w:type="dxa"/>
            <w:gridSpan w:val="3"/>
            <w:tcBorders>
              <w:left w:val="single" w:sz="12" w:space="0" w:color="auto"/>
              <w:right w:val="single" w:sz="6" w:space="0" w:color="auto"/>
            </w:tcBorders>
          </w:tcPr>
          <w:p w:rsidR="0011551D" w:rsidRDefault="0011551D" w:rsidP="007F348E">
            <w:pPr>
              <w:spacing w:line="360" w:lineRule="atLeast"/>
              <w:rPr>
                <w:sz w:val="24"/>
              </w:rPr>
            </w:pPr>
            <w:r>
              <w:rPr>
                <w:i/>
                <w:sz w:val="24"/>
                <w:u w:val="single"/>
              </w:rPr>
              <w:t>Lund</w:t>
            </w:r>
            <w:r w:rsidR="004E07EA">
              <w:rPr>
                <w:i/>
                <w:sz w:val="24"/>
                <w:u w:val="single"/>
              </w:rPr>
              <w:t>i</w:t>
            </w:r>
            <w:r>
              <w:rPr>
                <w:i/>
                <w:sz w:val="24"/>
              </w:rPr>
              <w:t xml:space="preserve"> : </w:t>
            </w:r>
            <w:r w:rsidR="004E07EA">
              <w:rPr>
                <w:i/>
                <w:sz w:val="24"/>
              </w:rPr>
              <w:t>(9</w:t>
            </w:r>
            <w:r w:rsidR="003C5581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 périodes)</w:t>
            </w:r>
          </w:p>
        </w:tc>
        <w:tc>
          <w:tcPr>
            <w:tcW w:w="900" w:type="dxa"/>
            <w:tcBorders>
              <w:left w:val="single" w:sz="6" w:space="0" w:color="auto"/>
              <w:right w:val="single" w:sz="12" w:space="0" w:color="auto"/>
            </w:tcBorders>
          </w:tcPr>
          <w:p w:rsidR="0011551D" w:rsidRDefault="0011551D" w:rsidP="005D312F">
            <w:pPr>
              <w:spacing w:line="360" w:lineRule="atLeast"/>
              <w:rPr>
                <w:sz w:val="24"/>
              </w:rPr>
            </w:pPr>
          </w:p>
        </w:tc>
      </w:tr>
      <w:tr w:rsidR="0011551D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1551D" w:rsidRDefault="0011551D" w:rsidP="005D312F">
            <w:pPr>
              <w:pStyle w:val="Pieddepage"/>
              <w:tabs>
                <w:tab w:val="clear" w:pos="4819"/>
                <w:tab w:val="clear" w:pos="9071"/>
              </w:tabs>
              <w:spacing w:line="360" w:lineRule="atLeast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551D" w:rsidRDefault="0011551D" w:rsidP="005D312F">
            <w:pPr>
              <w:spacing w:line="360" w:lineRule="atLeast"/>
              <w:rPr>
                <w:sz w:val="24"/>
              </w:rPr>
            </w:pPr>
          </w:p>
        </w:tc>
      </w:tr>
      <w:tr w:rsidR="0011551D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1551D" w:rsidRDefault="0011551D" w:rsidP="005D312F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551D" w:rsidRDefault="0011551D" w:rsidP="005D312F">
            <w:pPr>
              <w:spacing w:line="360" w:lineRule="atLeast"/>
              <w:rPr>
                <w:sz w:val="24"/>
              </w:rPr>
            </w:pPr>
          </w:p>
        </w:tc>
      </w:tr>
      <w:tr w:rsidR="004E07EA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E07EA" w:rsidRDefault="004E07EA" w:rsidP="005D312F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E07EA" w:rsidRDefault="004E07EA" w:rsidP="005D312F">
            <w:pPr>
              <w:spacing w:line="360" w:lineRule="atLeast"/>
              <w:rPr>
                <w:sz w:val="24"/>
              </w:rPr>
            </w:pPr>
          </w:p>
        </w:tc>
      </w:tr>
      <w:tr w:rsidR="00CD44B1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D44B1" w:rsidRDefault="00CD44B1" w:rsidP="005D312F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44B1" w:rsidRDefault="00CD44B1" w:rsidP="005D312F">
            <w:pPr>
              <w:spacing w:line="360" w:lineRule="atLeast"/>
              <w:rPr>
                <w:sz w:val="24"/>
              </w:rPr>
            </w:pPr>
          </w:p>
        </w:tc>
      </w:tr>
      <w:tr w:rsidR="0011551D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1551D" w:rsidRDefault="00EC3220" w:rsidP="005D312F">
            <w:pPr>
              <w:spacing w:line="360" w:lineRule="atLeast"/>
              <w:rPr>
                <w:sz w:val="24"/>
              </w:rPr>
            </w:pPr>
            <w:r>
              <w:rPr>
                <w:i/>
                <w:sz w:val="24"/>
                <w:u w:val="single"/>
              </w:rPr>
              <w:t>Mardi</w:t>
            </w:r>
            <w:r>
              <w:rPr>
                <w:i/>
                <w:sz w:val="24"/>
              </w:rPr>
              <w:t>: (9 périodes)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551D" w:rsidRDefault="0011551D" w:rsidP="005D312F">
            <w:pPr>
              <w:spacing w:line="360" w:lineRule="atLeast"/>
              <w:rPr>
                <w:sz w:val="24"/>
              </w:rPr>
            </w:pPr>
          </w:p>
        </w:tc>
      </w:tr>
      <w:tr w:rsidR="0011551D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1551D" w:rsidRDefault="0011551D" w:rsidP="000610F1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551D" w:rsidRDefault="0011551D" w:rsidP="005D312F">
            <w:pPr>
              <w:spacing w:line="360" w:lineRule="atLeast"/>
              <w:rPr>
                <w:sz w:val="24"/>
              </w:rPr>
            </w:pPr>
          </w:p>
        </w:tc>
      </w:tr>
      <w:tr w:rsidR="00CD44B1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D44B1" w:rsidRDefault="00CD44B1" w:rsidP="005D312F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44B1" w:rsidRDefault="00CD44B1" w:rsidP="005D312F">
            <w:pPr>
              <w:spacing w:line="360" w:lineRule="atLeast"/>
              <w:rPr>
                <w:sz w:val="24"/>
              </w:rPr>
            </w:pPr>
          </w:p>
        </w:tc>
      </w:tr>
      <w:tr w:rsidR="00CD44B1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D44B1" w:rsidRDefault="00CD44B1" w:rsidP="005D312F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44B1" w:rsidRDefault="00CD44B1" w:rsidP="005D312F">
            <w:pPr>
              <w:spacing w:line="360" w:lineRule="atLeast"/>
              <w:rPr>
                <w:sz w:val="24"/>
              </w:rPr>
            </w:pPr>
          </w:p>
        </w:tc>
      </w:tr>
      <w:tr w:rsidR="00CD44B1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D44B1" w:rsidRDefault="00CD44B1" w:rsidP="005D312F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44B1" w:rsidRDefault="00CD44B1" w:rsidP="005D312F">
            <w:pPr>
              <w:spacing w:line="360" w:lineRule="atLeast"/>
              <w:rPr>
                <w:sz w:val="24"/>
              </w:rPr>
            </w:pPr>
          </w:p>
        </w:tc>
      </w:tr>
      <w:tr w:rsidR="00CD44B1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D44B1" w:rsidRDefault="00CD44B1" w:rsidP="005D312F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44B1" w:rsidRDefault="00CD44B1" w:rsidP="005D312F">
            <w:pPr>
              <w:spacing w:line="360" w:lineRule="atLeast"/>
              <w:rPr>
                <w:sz w:val="24"/>
              </w:rPr>
            </w:pPr>
          </w:p>
        </w:tc>
      </w:tr>
      <w:tr w:rsidR="0011551D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1551D" w:rsidRDefault="0011551D" w:rsidP="005D312F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551D" w:rsidRDefault="0011551D" w:rsidP="005D312F">
            <w:pPr>
              <w:spacing w:line="360" w:lineRule="atLeast"/>
              <w:rPr>
                <w:sz w:val="24"/>
              </w:rPr>
            </w:pPr>
          </w:p>
        </w:tc>
      </w:tr>
      <w:tr w:rsidR="0011551D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1551D" w:rsidRDefault="002D2A33" w:rsidP="005D312F">
            <w:pPr>
              <w:spacing w:line="360" w:lineRule="atLeast"/>
              <w:rPr>
                <w:sz w:val="24"/>
              </w:rPr>
            </w:pPr>
            <w:r>
              <w:rPr>
                <w:i/>
                <w:sz w:val="24"/>
                <w:u w:val="single"/>
              </w:rPr>
              <w:t>Mercredi</w:t>
            </w:r>
            <w:r>
              <w:rPr>
                <w:i/>
                <w:sz w:val="24"/>
              </w:rPr>
              <w:t> : (4  périodes)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551D" w:rsidRDefault="0011551D" w:rsidP="005D312F">
            <w:pPr>
              <w:spacing w:line="360" w:lineRule="atLeast"/>
              <w:rPr>
                <w:sz w:val="24"/>
              </w:rPr>
            </w:pPr>
          </w:p>
        </w:tc>
      </w:tr>
      <w:tr w:rsidR="0011551D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1551D" w:rsidRDefault="0011551D" w:rsidP="005D312F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551D" w:rsidRDefault="0011551D" w:rsidP="005D312F">
            <w:pPr>
              <w:spacing w:line="360" w:lineRule="atLeast"/>
              <w:rPr>
                <w:sz w:val="24"/>
              </w:rPr>
            </w:pPr>
          </w:p>
        </w:tc>
      </w:tr>
      <w:tr w:rsidR="00CD44B1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D44B1" w:rsidRDefault="00CD44B1" w:rsidP="005D312F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44B1" w:rsidRDefault="00CD44B1" w:rsidP="005D312F">
            <w:pPr>
              <w:spacing w:line="360" w:lineRule="atLeast"/>
              <w:rPr>
                <w:sz w:val="24"/>
              </w:rPr>
            </w:pPr>
          </w:p>
        </w:tc>
      </w:tr>
      <w:tr w:rsidR="00CD44B1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D44B1" w:rsidRDefault="00CD44B1" w:rsidP="005D312F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44B1" w:rsidRDefault="00CD44B1" w:rsidP="005D312F">
            <w:pPr>
              <w:spacing w:line="360" w:lineRule="atLeast"/>
              <w:rPr>
                <w:sz w:val="24"/>
              </w:rPr>
            </w:pPr>
          </w:p>
        </w:tc>
      </w:tr>
      <w:tr w:rsidR="00CD44B1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D44B1" w:rsidRDefault="00CD44B1" w:rsidP="005D312F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44B1" w:rsidRDefault="00CD44B1" w:rsidP="005D312F">
            <w:pPr>
              <w:spacing w:line="360" w:lineRule="atLeast"/>
              <w:rPr>
                <w:sz w:val="24"/>
              </w:rPr>
            </w:pPr>
          </w:p>
        </w:tc>
      </w:tr>
      <w:tr w:rsidR="00CD44B1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D44B1" w:rsidRDefault="00CD44B1" w:rsidP="005D312F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44B1" w:rsidRDefault="00CD44B1" w:rsidP="005D312F">
            <w:pPr>
              <w:spacing w:line="360" w:lineRule="atLeast"/>
              <w:rPr>
                <w:sz w:val="24"/>
              </w:rPr>
            </w:pPr>
          </w:p>
        </w:tc>
      </w:tr>
      <w:tr w:rsidR="00CD44B1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D44B1" w:rsidRDefault="00CD44B1" w:rsidP="005D312F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44B1" w:rsidRDefault="00CD44B1" w:rsidP="005D312F">
            <w:pPr>
              <w:spacing w:line="360" w:lineRule="atLeast"/>
              <w:rPr>
                <w:sz w:val="24"/>
              </w:rPr>
            </w:pPr>
          </w:p>
        </w:tc>
      </w:tr>
      <w:tr w:rsidR="0011551D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1551D" w:rsidRDefault="0011551D" w:rsidP="005D312F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551D" w:rsidRDefault="0011551D" w:rsidP="005D312F">
            <w:pPr>
              <w:spacing w:line="360" w:lineRule="atLeast"/>
              <w:rPr>
                <w:sz w:val="24"/>
              </w:rPr>
            </w:pPr>
          </w:p>
        </w:tc>
      </w:tr>
      <w:tr w:rsidR="0011551D" w:rsidTr="00CD44B1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1551D" w:rsidRDefault="0011551D" w:rsidP="005D312F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11551D" w:rsidRDefault="0011551D" w:rsidP="005D312F">
            <w:pPr>
              <w:spacing w:line="360" w:lineRule="atLeast"/>
              <w:rPr>
                <w:sz w:val="24"/>
              </w:rPr>
            </w:pPr>
          </w:p>
        </w:tc>
      </w:tr>
      <w:tr w:rsidR="0011551D" w:rsidTr="00CD44B1">
        <w:trPr>
          <w:cantSplit/>
        </w:trPr>
        <w:tc>
          <w:tcPr>
            <w:tcW w:w="84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1551D" w:rsidRDefault="0011551D" w:rsidP="005D312F">
            <w:pPr>
              <w:spacing w:line="360" w:lineRule="atLeast"/>
              <w:jc w:val="right"/>
              <w:rPr>
                <w:sz w:val="24"/>
              </w:rPr>
            </w:pPr>
            <w:r>
              <w:rPr>
                <w:sz w:val="24"/>
              </w:rPr>
              <w:t>Visa: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551D" w:rsidRDefault="0011551D" w:rsidP="005D312F">
            <w:pPr>
              <w:spacing w:line="360" w:lineRule="atLeast"/>
              <w:rPr>
                <w:sz w:val="24"/>
              </w:rPr>
            </w:pPr>
          </w:p>
        </w:tc>
      </w:tr>
    </w:tbl>
    <w:p w:rsidR="0011551D" w:rsidRDefault="0011551D" w:rsidP="0011551D">
      <w:pPr>
        <w:spacing w:line="360" w:lineRule="atLeast"/>
        <w:rPr>
          <w:sz w:val="24"/>
        </w:rPr>
      </w:pPr>
    </w:p>
    <w:p w:rsidR="0011551D" w:rsidRDefault="0011551D"/>
    <w:sectPr w:rsidR="0011551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40" w:rsidRDefault="00404640">
      <w:r>
        <w:separator/>
      </w:r>
    </w:p>
  </w:endnote>
  <w:endnote w:type="continuationSeparator" w:id="0">
    <w:p w:rsidR="00404640" w:rsidRDefault="00404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581" w:rsidRPr="003C5581" w:rsidRDefault="003C5581" w:rsidP="003C5581">
    <w:pPr>
      <w:pStyle w:val="Pieddepage"/>
      <w:tabs>
        <w:tab w:val="clear" w:pos="4819"/>
      </w:tabs>
      <w:rPr>
        <w:sz w:val="20"/>
      </w:rPr>
    </w:pPr>
    <w:r w:rsidRPr="003C5581">
      <w:rPr>
        <w:sz w:val="20"/>
      </w:rPr>
      <w:fldChar w:fldCharType="begin"/>
    </w:r>
    <w:r w:rsidRPr="003C5581">
      <w:rPr>
        <w:sz w:val="20"/>
      </w:rPr>
      <w:instrText xml:space="preserve"> FILENAME </w:instrText>
    </w:r>
    <w:r w:rsidRPr="003C5581">
      <w:rPr>
        <w:sz w:val="20"/>
      </w:rPr>
      <w:fldChar w:fldCharType="separate"/>
    </w:r>
    <w:r w:rsidR="00CD44B1">
      <w:rPr>
        <w:noProof/>
        <w:sz w:val="20"/>
      </w:rPr>
      <w:t>JournalDeTravail.doc</w:t>
    </w:r>
    <w:r w:rsidRPr="003C5581">
      <w:rPr>
        <w:sz w:val="20"/>
      </w:rPr>
      <w:fldChar w:fldCharType="end"/>
    </w:r>
    <w:r w:rsidRPr="003C5581">
      <w:rPr>
        <w:sz w:val="20"/>
      </w:rPr>
      <w:tab/>
      <w:t xml:space="preserve">PSI : </w:t>
    </w:r>
    <w:r w:rsidRPr="003C5581">
      <w:rPr>
        <w:sz w:val="20"/>
      </w:rPr>
      <w:fldChar w:fldCharType="begin"/>
    </w:r>
    <w:r w:rsidRPr="003C5581">
      <w:rPr>
        <w:sz w:val="20"/>
      </w:rPr>
      <w:instrText xml:space="preserve"> DATE \@ "dd/MM/yyyy" </w:instrText>
    </w:r>
    <w:r w:rsidRPr="003C5581">
      <w:rPr>
        <w:sz w:val="20"/>
      </w:rPr>
      <w:fldChar w:fldCharType="separate"/>
    </w:r>
    <w:r w:rsidR="00244994">
      <w:rPr>
        <w:noProof/>
        <w:sz w:val="20"/>
      </w:rPr>
      <w:t>05/12/2016</w:t>
    </w:r>
    <w:r w:rsidRPr="003C5581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40" w:rsidRDefault="00404640">
      <w:r>
        <w:separator/>
      </w:r>
    </w:p>
  </w:footnote>
  <w:footnote w:type="continuationSeparator" w:id="0">
    <w:p w:rsidR="00404640" w:rsidRDefault="004046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1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4"/>
      <w:gridCol w:w="6676"/>
      <w:gridCol w:w="1260"/>
    </w:tblGrid>
    <w:tr w:rsidR="003C5581">
      <w:trPr>
        <w:trHeight w:val="699"/>
        <w:jc w:val="center"/>
      </w:trPr>
      <w:tc>
        <w:tcPr>
          <w:tcW w:w="1774" w:type="dxa"/>
          <w:vAlign w:val="center"/>
        </w:tcPr>
        <w:p w:rsidR="003C5581" w:rsidRDefault="00BA32A9" w:rsidP="005D312F">
          <w:pPr>
            <w:pStyle w:val="En-tte"/>
            <w:tabs>
              <w:tab w:val="clear" w:pos="9072"/>
              <w:tab w:val="right" w:pos="9843"/>
            </w:tabs>
            <w:jc w:val="center"/>
          </w:pPr>
          <w:r w:rsidRPr="002E638C">
            <w:rPr>
              <w:rFonts w:asciiTheme="minorHAnsi" w:hAnsiTheme="minorHAnsi"/>
              <w:b/>
              <w:noProof/>
              <w:color w:val="C0C0C0"/>
              <w:sz w:val="10"/>
              <w:lang w:val="fr-CH" w:eastAsia="fr-CH"/>
            </w:rPr>
            <w:drawing>
              <wp:inline distT="0" distB="0" distL="0" distR="0" wp14:anchorId="3F1471CD" wp14:editId="0E5EAB74">
                <wp:extent cx="504825" cy="504825"/>
                <wp:effectExtent l="0" t="0" r="9525" b="9525"/>
                <wp:docPr id="6" name="Image 6" descr="M:\2013-2014\05 Modèles\Logos\et-cpln-logo_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9" descr="M:\2013-2014\05 Modèles\Logos\et-cpln-logo_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6" w:type="dxa"/>
          <w:vAlign w:val="center"/>
        </w:tcPr>
        <w:p w:rsidR="003C5581" w:rsidRPr="006E3A1B" w:rsidRDefault="003C5581" w:rsidP="005D312F">
          <w:pPr>
            <w:pStyle w:val="En-tte"/>
            <w:jc w:val="center"/>
            <w:rPr>
              <w:b/>
              <w:bCs/>
              <w:sz w:val="28"/>
            </w:rPr>
          </w:pPr>
          <w:r>
            <w:rPr>
              <w:b/>
              <w:bCs/>
              <w:sz w:val="28"/>
            </w:rPr>
            <w:t>JOURNAL DE TRAVAIL</w:t>
          </w:r>
        </w:p>
      </w:tc>
      <w:tc>
        <w:tcPr>
          <w:tcW w:w="1260" w:type="dxa"/>
          <w:vAlign w:val="center"/>
        </w:tcPr>
        <w:p w:rsidR="003C5581" w:rsidRDefault="003C5581" w:rsidP="0011551D">
          <w:pPr>
            <w:pStyle w:val="En-tte"/>
            <w:jc w:val="center"/>
            <w:rPr>
              <w:bCs/>
              <w:sz w:val="24"/>
              <w:szCs w:val="24"/>
            </w:rPr>
          </w:pPr>
          <w:r w:rsidRPr="0011551D">
            <w:rPr>
              <w:bCs/>
              <w:sz w:val="24"/>
              <w:szCs w:val="24"/>
            </w:rPr>
            <w:t>Année :</w:t>
          </w:r>
        </w:p>
        <w:p w:rsidR="003C5581" w:rsidRDefault="003C5581" w:rsidP="00890976">
          <w:pPr>
            <w:pStyle w:val="En-tte"/>
          </w:pPr>
          <w:r>
            <w:rPr>
              <w:bCs/>
              <w:sz w:val="24"/>
              <w:szCs w:val="24"/>
            </w:rPr>
            <w:t>20</w:t>
          </w:r>
          <w:r w:rsidR="00FD7582">
            <w:rPr>
              <w:bCs/>
              <w:sz w:val="24"/>
              <w:szCs w:val="24"/>
            </w:rPr>
            <w:t>1</w:t>
          </w:r>
          <w:r w:rsidR="00890976">
            <w:rPr>
              <w:bCs/>
              <w:sz w:val="24"/>
              <w:szCs w:val="24"/>
            </w:rPr>
            <w:t>6</w:t>
          </w:r>
          <w:r w:rsidR="000610F1">
            <w:rPr>
              <w:bCs/>
              <w:sz w:val="24"/>
              <w:szCs w:val="24"/>
            </w:rPr>
            <w:t>-201</w:t>
          </w:r>
          <w:r w:rsidR="00890976">
            <w:rPr>
              <w:bCs/>
              <w:sz w:val="24"/>
              <w:szCs w:val="24"/>
            </w:rPr>
            <w:t>7</w:t>
          </w:r>
        </w:p>
      </w:tc>
    </w:tr>
  </w:tbl>
  <w:p w:rsidR="003C5581" w:rsidRDefault="003C558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745"/>
    <w:rsid w:val="00044FAE"/>
    <w:rsid w:val="000610F1"/>
    <w:rsid w:val="0011551D"/>
    <w:rsid w:val="00244994"/>
    <w:rsid w:val="002D2A33"/>
    <w:rsid w:val="002F0A8D"/>
    <w:rsid w:val="003067CC"/>
    <w:rsid w:val="003C5581"/>
    <w:rsid w:val="003E5DDA"/>
    <w:rsid w:val="00403ED1"/>
    <w:rsid w:val="00404640"/>
    <w:rsid w:val="004E07EA"/>
    <w:rsid w:val="005D312F"/>
    <w:rsid w:val="005E1C1D"/>
    <w:rsid w:val="006128AE"/>
    <w:rsid w:val="006C4745"/>
    <w:rsid w:val="006D3140"/>
    <w:rsid w:val="007A1273"/>
    <w:rsid w:val="007C2C1A"/>
    <w:rsid w:val="007F348E"/>
    <w:rsid w:val="0088531D"/>
    <w:rsid w:val="00890976"/>
    <w:rsid w:val="009F3473"/>
    <w:rsid w:val="00BA32A9"/>
    <w:rsid w:val="00BD0B8C"/>
    <w:rsid w:val="00C97E39"/>
    <w:rsid w:val="00CA6BF3"/>
    <w:rsid w:val="00CD44B1"/>
    <w:rsid w:val="00D351AA"/>
    <w:rsid w:val="00DD6F30"/>
    <w:rsid w:val="00E5199F"/>
    <w:rsid w:val="00EC3220"/>
    <w:rsid w:val="00F8326A"/>
    <w:rsid w:val="00FD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5ED56A34-D453-4849-A22C-D3230A76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51D"/>
  </w:style>
  <w:style w:type="paragraph" w:styleId="Titre1">
    <w:name w:val="heading 1"/>
    <w:basedOn w:val="Normal"/>
    <w:next w:val="Normal"/>
    <w:qFormat/>
    <w:rsid w:val="0011551D"/>
    <w:pPr>
      <w:keepNext/>
      <w:jc w:val="center"/>
      <w:outlineLvl w:val="0"/>
    </w:pPr>
    <w:rPr>
      <w:sz w:val="32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11551D"/>
    <w:pPr>
      <w:tabs>
        <w:tab w:val="center" w:pos="4819"/>
        <w:tab w:val="right" w:pos="9071"/>
      </w:tabs>
    </w:pPr>
    <w:rPr>
      <w:sz w:val="24"/>
    </w:rPr>
  </w:style>
  <w:style w:type="paragraph" w:styleId="En-tte">
    <w:name w:val="header"/>
    <w:basedOn w:val="Normal"/>
    <w:rsid w:val="0011551D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0610F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0610F1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sacchetti\_Administration\mod_JournalTravail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mod_JournalTravail.dot</Template>
  <TotalTime>7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:</vt:lpstr>
    </vt:vector>
  </TitlesOfParts>
  <Company>CPLN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:</dc:title>
  <dc:creator>Service informatique</dc:creator>
  <cp:lastModifiedBy>Silva Alves Joao</cp:lastModifiedBy>
  <cp:revision>15</cp:revision>
  <dcterms:created xsi:type="dcterms:W3CDTF">2015-06-26T07:56:00Z</dcterms:created>
  <dcterms:modified xsi:type="dcterms:W3CDTF">2016-12-05T12:27:00Z</dcterms:modified>
</cp:coreProperties>
</file>